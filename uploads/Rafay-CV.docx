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01B82" w:rsidP="00913946">
            <w:pPr>
              <w:pStyle w:val="Title"/>
            </w:pPr>
            <w:r>
              <w:t>Rafay Ahmed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khan</w:t>
            </w:r>
          </w:p>
          <w:p w:rsidR="00692703" w:rsidRPr="00CF1A49" w:rsidRDefault="00DF3170" w:rsidP="00913946">
            <w:pPr>
              <w:pStyle w:val="ContactInfo"/>
              <w:contextualSpacing w:val="0"/>
            </w:pPr>
            <w:r>
              <w:t>25/4, 36/B</w:t>
            </w:r>
            <w:r w:rsidR="00F01B82">
              <w:t>, Landhi</w:t>
            </w:r>
            <w:r>
              <w:t xml:space="preserve"> </w:t>
            </w:r>
            <w:r w:rsidR="00F01B82">
              <w:t>#</w:t>
            </w:r>
            <w:r>
              <w:t xml:space="preserve"> </w:t>
            </w:r>
            <w:r w:rsidR="00F01B82">
              <w:t>5, KHI.</w:t>
            </w:r>
            <w:r w:rsidR="00692703" w:rsidRPr="00CF1A49">
              <w:t xml:space="preserve"> </w:t>
            </w:r>
            <w:r w:rsidR="00F01B82">
              <w:t>0343-2473536</w:t>
            </w:r>
          </w:p>
          <w:p w:rsidR="00692703" w:rsidRPr="00CF1A49" w:rsidRDefault="00DD1E54" w:rsidP="00F01B82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38ED2F0D3E96499DBA707091907B302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54A98B3472D49F7A44C8C3A1644EB1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B79C5">
              <w:t>r</w:t>
            </w:r>
            <w:r w:rsidR="00F01B82">
              <w:t>afaykhax@gmail.com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7660F5" w:rsidP="007660F5">
            <w:r w:rsidRPr="007660F5">
              <w:t xml:space="preserve">To grab an opportunity and myself a goal where </w:t>
            </w:r>
            <w:proofErr w:type="spellStart"/>
            <w:r w:rsidRPr="007660F5">
              <w:t>i</w:t>
            </w:r>
            <w:proofErr w:type="spellEnd"/>
            <w:r w:rsidRPr="007660F5">
              <w:t xml:space="preserve"> can be innovative and attain a challenging position by exercising my interpersonal and professional skills to the fullest for the growth of the organization and mine as well.</w:t>
            </w:r>
          </w:p>
        </w:tc>
      </w:tr>
    </w:tbl>
    <w:p w:rsidR="004E01EB" w:rsidRPr="00CF1A49" w:rsidRDefault="00DD1E5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07DBDF374A3425A91B43B889F1B56B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010B0E">
        <w:tc>
          <w:tcPr>
            <w:tcW w:w="9290" w:type="dxa"/>
          </w:tcPr>
          <w:p w:rsidR="001E3120" w:rsidRPr="00CF1A49" w:rsidRDefault="001C17DC" w:rsidP="00F01B82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t>6 months of experience in web development.</w:t>
            </w:r>
          </w:p>
        </w:tc>
      </w:tr>
      <w:tr w:rsidR="00F61DF9" w:rsidRPr="00CF1A49" w:rsidTr="00010B0E">
        <w:tc>
          <w:tcPr>
            <w:tcW w:w="9290" w:type="dxa"/>
            <w:tcMar>
              <w:top w:w="216" w:type="dxa"/>
            </w:tcMar>
          </w:tcPr>
          <w:p w:rsidR="00F61DF9" w:rsidRDefault="00F61DF9" w:rsidP="00F01B82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B083A233B74C4C06995C8895940B5F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141"/>
      </w:tblGrid>
      <w:tr w:rsidR="001D0BF1" w:rsidRPr="00CF1A49" w:rsidTr="00F01B82">
        <w:trPr>
          <w:trHeight w:val="439"/>
        </w:trPr>
        <w:tc>
          <w:tcPr>
            <w:tcW w:w="9141" w:type="dxa"/>
          </w:tcPr>
          <w:p w:rsidR="001D0BF1" w:rsidRPr="00CF1A49" w:rsidRDefault="00010B0E" w:rsidP="001D0BF1">
            <w:pPr>
              <w:pStyle w:val="Heading3"/>
              <w:contextualSpacing w:val="0"/>
              <w:outlineLvl w:val="2"/>
            </w:pPr>
            <w:r>
              <w:t>2002</w:t>
            </w:r>
            <w:r w:rsidR="00F01B82">
              <w:t>-2014</w:t>
            </w:r>
          </w:p>
          <w:p w:rsidR="007538DC" w:rsidRPr="00CF1A49" w:rsidRDefault="00F01B82" w:rsidP="00F01B82">
            <w:pPr>
              <w:pStyle w:val="Heading2"/>
              <w:contextualSpacing w:val="0"/>
              <w:outlineLvl w:val="1"/>
            </w:pPr>
            <w:r>
              <w:t>SSC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Bright Career school.</w:t>
            </w:r>
          </w:p>
        </w:tc>
      </w:tr>
      <w:tr w:rsidR="00F61DF9" w:rsidRPr="00CF1A49" w:rsidTr="00F01B82">
        <w:trPr>
          <w:trHeight w:val="1015"/>
        </w:trPr>
        <w:tc>
          <w:tcPr>
            <w:tcW w:w="9141" w:type="dxa"/>
            <w:tcMar>
              <w:top w:w="216" w:type="dxa"/>
            </w:tcMar>
          </w:tcPr>
          <w:p w:rsidR="00F61DF9" w:rsidRPr="00CF1A49" w:rsidRDefault="00F01B82" w:rsidP="00F61DF9">
            <w:pPr>
              <w:pStyle w:val="Heading3"/>
              <w:contextualSpacing w:val="0"/>
              <w:outlineLvl w:val="2"/>
            </w:pPr>
            <w:r>
              <w:t>2014-2017</w:t>
            </w:r>
          </w:p>
          <w:p w:rsidR="00F61DF9" w:rsidRPr="00CF1A49" w:rsidRDefault="00F01B82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Govt. degree college malir cantt.</w:t>
            </w:r>
          </w:p>
          <w:p w:rsidR="00F61DF9" w:rsidRDefault="00F61DF9" w:rsidP="00F01B82"/>
          <w:p w:rsidR="00F01B82" w:rsidRPr="00F01B82" w:rsidRDefault="001C17DC" w:rsidP="00F01B82">
            <w:pPr>
              <w:rPr>
                <w:b/>
              </w:rPr>
            </w:pPr>
            <w:r>
              <w:rPr>
                <w:b/>
              </w:rPr>
              <w:t>2018</w:t>
            </w:r>
            <w:r w:rsidR="00F01B82" w:rsidRPr="00F01B82">
              <w:rPr>
                <w:b/>
              </w:rPr>
              <w:t>-Present</w:t>
            </w:r>
          </w:p>
          <w:p w:rsidR="00F01B82" w:rsidRPr="00A26C65" w:rsidRDefault="00A26C65" w:rsidP="00A26C65">
            <w:pPr>
              <w:pStyle w:val="Heading2"/>
              <w:contextualSpacing w:val="0"/>
              <w:outlineLvl w:val="1"/>
            </w:pPr>
            <w:r>
              <w:t>bscs</w:t>
            </w:r>
            <w:r w:rsidR="00F01B82" w:rsidRPr="00F01B82">
              <w:rPr>
                <w:sz w:val="24"/>
                <w:szCs w:val="24"/>
              </w:rPr>
              <w:t>,</w:t>
            </w:r>
            <w:r w:rsidR="00F01B82">
              <w:rPr>
                <w:sz w:val="24"/>
                <w:szCs w:val="24"/>
              </w:rPr>
              <w:t xml:space="preserve"> </w:t>
            </w:r>
            <w:r>
              <w:rPr>
                <w:rStyle w:val="SubtleReference"/>
              </w:rPr>
              <w:t>Iqra UNiversity.</w:t>
            </w:r>
          </w:p>
        </w:tc>
      </w:tr>
      <w:tr w:rsidR="00F01B82" w:rsidRPr="00CF1A49" w:rsidTr="00F01B82">
        <w:trPr>
          <w:trHeight w:val="198"/>
        </w:trPr>
        <w:tc>
          <w:tcPr>
            <w:tcW w:w="9141" w:type="dxa"/>
            <w:tcMar>
              <w:top w:w="216" w:type="dxa"/>
            </w:tcMar>
          </w:tcPr>
          <w:p w:rsidR="00F01B82" w:rsidRDefault="00F01B82" w:rsidP="00F01B82">
            <w:pPr>
              <w:pStyle w:val="ContactInfo"/>
            </w:pPr>
          </w:p>
        </w:tc>
      </w:tr>
    </w:tbl>
    <w:sdt>
      <w:sdtPr>
        <w:alias w:val="Skills:"/>
        <w:tag w:val="Skills:"/>
        <w:id w:val="-1392877668"/>
        <w:placeholder>
          <w:docPart w:val="E379A686ADD2420B88256BFC73C35E3B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16" w:type="pct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10"/>
      </w:tblGrid>
      <w:tr w:rsidR="004F1738" w:rsidRPr="006E1507" w:rsidTr="004F1738">
        <w:trPr>
          <w:trHeight w:val="976"/>
        </w:trPr>
        <w:tc>
          <w:tcPr>
            <w:tcW w:w="4710" w:type="dxa"/>
          </w:tcPr>
          <w:p w:rsidR="004F1738" w:rsidRDefault="004F1738" w:rsidP="004F173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 on HTML and CSS.</w:t>
            </w:r>
          </w:p>
          <w:p w:rsidR="004F1738" w:rsidRDefault="004F1738" w:rsidP="004F173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E0417">
              <w:rPr>
                <w:sz w:val="24"/>
                <w:szCs w:val="24"/>
              </w:rPr>
              <w:t>ands on Bootstrap and JQuery.</w:t>
            </w:r>
          </w:p>
          <w:p w:rsidR="004F1738" w:rsidRDefault="00F641D4" w:rsidP="004F173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command on F</w:t>
            </w:r>
            <w:r w:rsidR="004F1738">
              <w:rPr>
                <w:sz w:val="24"/>
                <w:szCs w:val="24"/>
              </w:rPr>
              <w:t>rontend.</w:t>
            </w:r>
          </w:p>
          <w:p w:rsidR="00F641D4" w:rsidRDefault="00F641D4" w:rsidP="004F173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create Responsive and Creative Designs.</w:t>
            </w:r>
          </w:p>
          <w:p w:rsidR="00F641D4" w:rsidRPr="00F641D4" w:rsidRDefault="00F641D4" w:rsidP="00F641D4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communication skills.</w:t>
            </w:r>
          </w:p>
          <w:p w:rsidR="004F1738" w:rsidRPr="004F1738" w:rsidRDefault="004F1738" w:rsidP="004F173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work in group.</w:t>
            </w:r>
          </w:p>
        </w:tc>
      </w:tr>
    </w:tbl>
    <w:p w:rsidR="00B51D1B" w:rsidRDefault="00EA3207" w:rsidP="00010B0E">
      <w:pPr>
        <w:pStyle w:val="Heading1"/>
        <w:spacing w:line="360" w:lineRule="auto"/>
      </w:pPr>
      <w:r>
        <w:t>PROFESSIONAL CERTIFICATES</w:t>
      </w:r>
    </w:p>
    <w:p w:rsidR="00010B0E" w:rsidRPr="00010B0E" w:rsidRDefault="00010B0E" w:rsidP="00010B0E">
      <w:pPr>
        <w:pStyle w:val="ContactInfo"/>
        <w:numPr>
          <w:ilvl w:val="0"/>
          <w:numId w:val="14"/>
        </w:numPr>
        <w:jc w:val="left"/>
      </w:pPr>
      <w:r>
        <w:rPr>
          <w:sz w:val="24"/>
          <w:szCs w:val="24"/>
        </w:rPr>
        <w:t>MS Office</w:t>
      </w:r>
      <w:bookmarkStart w:id="0" w:name="_GoBack"/>
      <w:bookmarkEnd w:id="0"/>
    </w:p>
    <w:p w:rsidR="00010B0E" w:rsidRPr="00010B0E" w:rsidRDefault="00010B0E" w:rsidP="00010B0E">
      <w:pPr>
        <w:pStyle w:val="ContactInfo"/>
        <w:numPr>
          <w:ilvl w:val="0"/>
          <w:numId w:val="14"/>
        </w:numPr>
        <w:jc w:val="left"/>
      </w:pPr>
      <w:r>
        <w:rPr>
          <w:sz w:val="24"/>
          <w:szCs w:val="24"/>
        </w:rPr>
        <w:t>Auto CAD</w:t>
      </w:r>
    </w:p>
    <w:p w:rsidR="00010B0E" w:rsidRPr="00760A5D" w:rsidRDefault="00010B0E" w:rsidP="00010B0E">
      <w:pPr>
        <w:pStyle w:val="ContactInfo"/>
        <w:numPr>
          <w:ilvl w:val="0"/>
          <w:numId w:val="14"/>
        </w:numPr>
        <w:jc w:val="left"/>
      </w:pPr>
      <w:r>
        <w:rPr>
          <w:sz w:val="24"/>
          <w:szCs w:val="24"/>
        </w:rPr>
        <w:t>INJAZ Pakistan</w:t>
      </w:r>
    </w:p>
    <w:sectPr w:rsidR="00010B0E" w:rsidRPr="00760A5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54" w:rsidRDefault="00DD1E54" w:rsidP="0068194B">
      <w:r>
        <w:separator/>
      </w:r>
    </w:p>
    <w:p w:rsidR="00DD1E54" w:rsidRDefault="00DD1E54"/>
    <w:p w:rsidR="00DD1E54" w:rsidRDefault="00DD1E54"/>
  </w:endnote>
  <w:endnote w:type="continuationSeparator" w:id="0">
    <w:p w:rsidR="00DD1E54" w:rsidRDefault="00DD1E54" w:rsidP="0068194B">
      <w:r>
        <w:continuationSeparator/>
      </w:r>
    </w:p>
    <w:p w:rsidR="00DD1E54" w:rsidRDefault="00DD1E54"/>
    <w:p w:rsidR="00DD1E54" w:rsidRDefault="00DD1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A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54" w:rsidRDefault="00DD1E54" w:rsidP="0068194B">
      <w:r>
        <w:separator/>
      </w:r>
    </w:p>
    <w:p w:rsidR="00DD1E54" w:rsidRDefault="00DD1E54"/>
    <w:p w:rsidR="00DD1E54" w:rsidRDefault="00DD1E54"/>
  </w:footnote>
  <w:footnote w:type="continuationSeparator" w:id="0">
    <w:p w:rsidR="00DD1E54" w:rsidRDefault="00DD1E54" w:rsidP="0068194B">
      <w:r>
        <w:continuationSeparator/>
      </w:r>
    </w:p>
    <w:p w:rsidR="00DD1E54" w:rsidRDefault="00DD1E54"/>
    <w:p w:rsidR="00DD1E54" w:rsidRDefault="00DD1E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41071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2E64419"/>
    <w:multiLevelType w:val="hybridMultilevel"/>
    <w:tmpl w:val="CE7881A4"/>
    <w:lvl w:ilvl="0" w:tplc="403A6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82"/>
    <w:rsid w:val="000001EF"/>
    <w:rsid w:val="00007322"/>
    <w:rsid w:val="00007728"/>
    <w:rsid w:val="00010B0E"/>
    <w:rsid w:val="00024584"/>
    <w:rsid w:val="00024730"/>
    <w:rsid w:val="00055E95"/>
    <w:rsid w:val="0007021F"/>
    <w:rsid w:val="00091370"/>
    <w:rsid w:val="000B2BA5"/>
    <w:rsid w:val="000B79C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17DC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E3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0417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738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05CE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0A5D"/>
    <w:rsid w:val="007660F5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5F6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C6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E54"/>
    <w:rsid w:val="00DE0FAA"/>
    <w:rsid w:val="00DE136D"/>
    <w:rsid w:val="00DE6534"/>
    <w:rsid w:val="00DF3170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207"/>
    <w:rsid w:val="00EA5099"/>
    <w:rsid w:val="00EC1351"/>
    <w:rsid w:val="00EC4CBF"/>
    <w:rsid w:val="00EE2CA8"/>
    <w:rsid w:val="00EF17E8"/>
    <w:rsid w:val="00EF51D9"/>
    <w:rsid w:val="00F01B82"/>
    <w:rsid w:val="00F130DD"/>
    <w:rsid w:val="00F24884"/>
    <w:rsid w:val="00F476C4"/>
    <w:rsid w:val="00F61DF9"/>
    <w:rsid w:val="00F641D4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3D0435-B046-4C53-BA31-51091613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ED2F0D3E96499DBA707091907B3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CD3E6-8106-4995-BEE8-082AC7C4299F}"/>
      </w:docPartPr>
      <w:docPartBody>
        <w:p w:rsidR="005246DB" w:rsidRDefault="00897FE8">
          <w:pPr>
            <w:pStyle w:val="38ED2F0D3E96499DBA707091907B3026"/>
          </w:pPr>
          <w:r w:rsidRPr="00CF1A49">
            <w:t>Email</w:t>
          </w:r>
        </w:p>
      </w:docPartBody>
    </w:docPart>
    <w:docPart>
      <w:docPartPr>
        <w:name w:val="A54A98B3472D49F7A44C8C3A1644E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87BA0-2590-4669-ADBB-1FDFA92C19E2}"/>
      </w:docPartPr>
      <w:docPartBody>
        <w:p w:rsidR="005246DB" w:rsidRDefault="00897FE8">
          <w:pPr>
            <w:pStyle w:val="A54A98B3472D49F7A44C8C3A1644EB10"/>
          </w:pPr>
          <w:r w:rsidRPr="00CF1A49">
            <w:t>·</w:t>
          </w:r>
        </w:p>
      </w:docPartBody>
    </w:docPart>
    <w:docPart>
      <w:docPartPr>
        <w:name w:val="307DBDF374A3425A91B43B889F1B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CA53-3E34-4AAC-9DF3-79DDEE944858}"/>
      </w:docPartPr>
      <w:docPartBody>
        <w:p w:rsidR="005246DB" w:rsidRDefault="00897FE8">
          <w:pPr>
            <w:pStyle w:val="307DBDF374A3425A91B43B889F1B56BC"/>
          </w:pPr>
          <w:r w:rsidRPr="00CF1A49">
            <w:t>Experience</w:t>
          </w:r>
        </w:p>
      </w:docPartBody>
    </w:docPart>
    <w:docPart>
      <w:docPartPr>
        <w:name w:val="B083A233B74C4C06995C8895940B5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C970C-1F74-4C71-8060-DB1FB5433948}"/>
      </w:docPartPr>
      <w:docPartBody>
        <w:p w:rsidR="005246DB" w:rsidRDefault="00897FE8">
          <w:pPr>
            <w:pStyle w:val="B083A233B74C4C06995C8895940B5F52"/>
          </w:pPr>
          <w:r w:rsidRPr="00CF1A49">
            <w:t>Education</w:t>
          </w:r>
        </w:p>
      </w:docPartBody>
    </w:docPart>
    <w:docPart>
      <w:docPartPr>
        <w:name w:val="E379A686ADD2420B88256BFC73C35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55935-85D1-473B-926D-7488EF4333FA}"/>
      </w:docPartPr>
      <w:docPartBody>
        <w:p w:rsidR="005246DB" w:rsidRDefault="00897FE8">
          <w:pPr>
            <w:pStyle w:val="E379A686ADD2420B88256BFC73C35E3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E8"/>
    <w:rsid w:val="003217FB"/>
    <w:rsid w:val="005246DB"/>
    <w:rsid w:val="005E401B"/>
    <w:rsid w:val="00897FE8"/>
    <w:rsid w:val="008C3150"/>
    <w:rsid w:val="00F6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7ED83D5654BAF83E2F79613D6A6BC">
    <w:name w:val="14F7ED83D5654BAF83E2F79613D6A6B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706062CA0274231924C605F88EF1F15">
    <w:name w:val="3706062CA0274231924C605F88EF1F15"/>
  </w:style>
  <w:style w:type="paragraph" w:customStyle="1" w:styleId="39FA6C9698564A70A408D28328F982E2">
    <w:name w:val="39FA6C9698564A70A408D28328F982E2"/>
  </w:style>
  <w:style w:type="paragraph" w:customStyle="1" w:styleId="AB36FA5A596B46FE8B7E4A8E1F43FAC8">
    <w:name w:val="AB36FA5A596B46FE8B7E4A8E1F43FAC8"/>
  </w:style>
  <w:style w:type="paragraph" w:customStyle="1" w:styleId="1C5A70918D254ECCB337674298F93EC7">
    <w:name w:val="1C5A70918D254ECCB337674298F93EC7"/>
  </w:style>
  <w:style w:type="paragraph" w:customStyle="1" w:styleId="38ED2F0D3E96499DBA707091907B3026">
    <w:name w:val="38ED2F0D3E96499DBA707091907B3026"/>
  </w:style>
  <w:style w:type="paragraph" w:customStyle="1" w:styleId="A54A98B3472D49F7A44C8C3A1644EB10">
    <w:name w:val="A54A98B3472D49F7A44C8C3A1644EB10"/>
  </w:style>
  <w:style w:type="paragraph" w:customStyle="1" w:styleId="25E72CDB55624AE38F4173B520AE166B">
    <w:name w:val="25E72CDB55624AE38F4173B520AE166B"/>
  </w:style>
  <w:style w:type="paragraph" w:customStyle="1" w:styleId="9052E1945CC6465886CA2E112D1D00DE">
    <w:name w:val="9052E1945CC6465886CA2E112D1D00DE"/>
  </w:style>
  <w:style w:type="paragraph" w:customStyle="1" w:styleId="4FA5CE8DF62841A38D3B5EBB5E715BFA">
    <w:name w:val="4FA5CE8DF62841A38D3B5EBB5E715BFA"/>
  </w:style>
  <w:style w:type="paragraph" w:customStyle="1" w:styleId="1F06242C1E94451181653DD03B101577">
    <w:name w:val="1F06242C1E94451181653DD03B101577"/>
  </w:style>
  <w:style w:type="paragraph" w:customStyle="1" w:styleId="307DBDF374A3425A91B43B889F1B56BC">
    <w:name w:val="307DBDF374A3425A91B43B889F1B56BC"/>
  </w:style>
  <w:style w:type="paragraph" w:customStyle="1" w:styleId="EBAFE097E0B84335B6E31E02863B64F3">
    <w:name w:val="EBAFE097E0B84335B6E31E02863B64F3"/>
  </w:style>
  <w:style w:type="paragraph" w:customStyle="1" w:styleId="0738BCC7FBD1486ABC8D1D7D3BA23CC6">
    <w:name w:val="0738BCC7FBD1486ABC8D1D7D3BA23CC6"/>
  </w:style>
  <w:style w:type="paragraph" w:customStyle="1" w:styleId="EB695307DF0446E3A4A3613B2D36CE19">
    <w:name w:val="EB695307DF0446E3A4A3613B2D36CE1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8205A59DA04DD3BDB242EDD4796510">
    <w:name w:val="7D8205A59DA04DD3BDB242EDD4796510"/>
  </w:style>
  <w:style w:type="paragraph" w:customStyle="1" w:styleId="08EC388403614A9A9661ECAA8D18F7F5">
    <w:name w:val="08EC388403614A9A9661ECAA8D18F7F5"/>
  </w:style>
  <w:style w:type="paragraph" w:customStyle="1" w:styleId="86E7E8B3BA4A4D2697D455AC05F3AE02">
    <w:name w:val="86E7E8B3BA4A4D2697D455AC05F3AE02"/>
  </w:style>
  <w:style w:type="paragraph" w:customStyle="1" w:styleId="3E0E4587CD51437CBA5B4AAC760D1F3C">
    <w:name w:val="3E0E4587CD51437CBA5B4AAC760D1F3C"/>
  </w:style>
  <w:style w:type="paragraph" w:customStyle="1" w:styleId="BC10025FCEE44CD8BC89DBAE3AD2709C">
    <w:name w:val="BC10025FCEE44CD8BC89DBAE3AD2709C"/>
  </w:style>
  <w:style w:type="paragraph" w:customStyle="1" w:styleId="F77B46719A0F47B4822ABE98E0472BEA">
    <w:name w:val="F77B46719A0F47B4822ABE98E0472BEA"/>
  </w:style>
  <w:style w:type="paragraph" w:customStyle="1" w:styleId="A1BA9F89807149459C5CFF354691060D">
    <w:name w:val="A1BA9F89807149459C5CFF354691060D"/>
  </w:style>
  <w:style w:type="paragraph" w:customStyle="1" w:styleId="B083A233B74C4C06995C8895940B5F52">
    <w:name w:val="B083A233B74C4C06995C8895940B5F52"/>
  </w:style>
  <w:style w:type="paragraph" w:customStyle="1" w:styleId="FA6D766A9AD84AD8A3FEEB3ED9D1BC6C">
    <w:name w:val="FA6D766A9AD84AD8A3FEEB3ED9D1BC6C"/>
  </w:style>
  <w:style w:type="paragraph" w:customStyle="1" w:styleId="86EBDBA38B9C4E37B91B1C5DC64B19D6">
    <w:name w:val="86EBDBA38B9C4E37B91B1C5DC64B19D6"/>
  </w:style>
  <w:style w:type="paragraph" w:customStyle="1" w:styleId="ED8BCF4BE44741CDB43A58BA77AC1C56">
    <w:name w:val="ED8BCF4BE44741CDB43A58BA77AC1C56"/>
  </w:style>
  <w:style w:type="paragraph" w:customStyle="1" w:styleId="47C62C3392504DC9B256142CD8C3DAA8">
    <w:name w:val="47C62C3392504DC9B256142CD8C3DAA8"/>
  </w:style>
  <w:style w:type="paragraph" w:customStyle="1" w:styleId="F89B388F3F2B4F839E79ECF6C42F41B9">
    <w:name w:val="F89B388F3F2B4F839E79ECF6C42F41B9"/>
  </w:style>
  <w:style w:type="paragraph" w:customStyle="1" w:styleId="23F9E0D088AA46F58233E74EEFFAB121">
    <w:name w:val="23F9E0D088AA46F58233E74EEFFAB121"/>
  </w:style>
  <w:style w:type="paragraph" w:customStyle="1" w:styleId="FC663447C19B423192555F94CC8EE095">
    <w:name w:val="FC663447C19B423192555F94CC8EE095"/>
  </w:style>
  <w:style w:type="paragraph" w:customStyle="1" w:styleId="DB1659C0E1FD48BCAA0681D4FE11B86B">
    <w:name w:val="DB1659C0E1FD48BCAA0681D4FE11B86B"/>
  </w:style>
  <w:style w:type="paragraph" w:customStyle="1" w:styleId="26EE938E5C714D81AE3E6CC129DB7C19">
    <w:name w:val="26EE938E5C714D81AE3E6CC129DB7C19"/>
  </w:style>
  <w:style w:type="paragraph" w:customStyle="1" w:styleId="403DD72AC32F4167BC8880CD4B663B54">
    <w:name w:val="403DD72AC32F4167BC8880CD4B663B54"/>
  </w:style>
  <w:style w:type="paragraph" w:customStyle="1" w:styleId="E379A686ADD2420B88256BFC73C35E3B">
    <w:name w:val="E379A686ADD2420B88256BFC73C35E3B"/>
  </w:style>
  <w:style w:type="paragraph" w:customStyle="1" w:styleId="627514C093984E2483ADA5B95B4130A7">
    <w:name w:val="627514C093984E2483ADA5B95B4130A7"/>
  </w:style>
  <w:style w:type="paragraph" w:customStyle="1" w:styleId="96B54D6FED4B40F884ED00E82D09D64D">
    <w:name w:val="96B54D6FED4B40F884ED00E82D09D64D"/>
  </w:style>
  <w:style w:type="paragraph" w:customStyle="1" w:styleId="3554864869FD41F6AEF8E5D311CB1AE2">
    <w:name w:val="3554864869FD41F6AEF8E5D311CB1AE2"/>
  </w:style>
  <w:style w:type="paragraph" w:customStyle="1" w:styleId="9D53994C76264BAFA6B28D7E01C3349C">
    <w:name w:val="9D53994C76264BAFA6B28D7E01C3349C"/>
  </w:style>
  <w:style w:type="paragraph" w:customStyle="1" w:styleId="46C815E34FC14A3D979B784E05F74D3F">
    <w:name w:val="46C815E34FC14A3D979B784E05F74D3F"/>
  </w:style>
  <w:style w:type="paragraph" w:customStyle="1" w:styleId="FC9AE25127FB41ADAB02BF72D6A2B47B">
    <w:name w:val="FC9AE25127FB41ADAB02BF72D6A2B47B"/>
  </w:style>
  <w:style w:type="paragraph" w:customStyle="1" w:styleId="7FD9A72C8EF148BC8286A925314DFDB7">
    <w:name w:val="7FD9A72C8EF148BC8286A925314DF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F787-EA8C-4285-B8D6-6ACF4BBA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73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</dc:creator>
  <cp:keywords/>
  <dc:description/>
  <cp:lastModifiedBy>Rafay Khan</cp:lastModifiedBy>
  <cp:revision>7</cp:revision>
  <dcterms:created xsi:type="dcterms:W3CDTF">2018-03-28T15:56:00Z</dcterms:created>
  <dcterms:modified xsi:type="dcterms:W3CDTF">2020-05-31T10:29:00Z</dcterms:modified>
  <cp:category/>
</cp:coreProperties>
</file>